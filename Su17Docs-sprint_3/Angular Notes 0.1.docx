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67E" w:rsidRDefault="00F31B77" w:rsidP="0010767E">
      <w:pPr>
        <w:pStyle w:val="Title"/>
      </w:pPr>
      <w:r>
        <w:t>Angular Notes</w:t>
      </w:r>
    </w:p>
    <w:p w:rsidR="000B15D2" w:rsidRDefault="0010767E" w:rsidP="0010767E">
      <w:pPr>
        <w:pStyle w:val="Subtitle"/>
      </w:pPr>
      <w:r>
        <w:t>CS 4910, Software Engineering (Copus, Summer, 2017)</w:t>
      </w:r>
      <w:r w:rsidR="003B0799">
        <w:br/>
        <w:t>v 0.1 (5/26/2017)</w:t>
      </w:r>
      <w:bookmarkStart w:id="0" w:name="_GoBack"/>
      <w:bookmarkEnd w:id="0"/>
    </w:p>
    <w:p w:rsidR="00F31B77" w:rsidRDefault="00F31B77" w:rsidP="00F31B77">
      <w:pPr>
        <w:pStyle w:val="Heading1"/>
      </w:pPr>
      <w:r>
        <w:t>Separate .js and map files from .ts files</w:t>
      </w:r>
    </w:p>
    <w:p w:rsidR="00F31B77" w:rsidRPr="00F31B77" w:rsidRDefault="00F31B77" w:rsidP="00F31B77">
      <w:r>
        <w:t>This change makes for a much cleaner structure. Without it, the src directory becomes quite cluttered with transpiled files and such. With it, only your TypeScript (.ts) files are present—much easier to navigate!</w:t>
      </w:r>
    </w:p>
    <w:p w:rsidR="00F31B77" w:rsidRDefault="00F31B77" w:rsidP="00F31B77">
      <w:pPr>
        <w:pStyle w:val="ListParagraph"/>
        <w:numPr>
          <w:ilvl w:val="0"/>
          <w:numId w:val="1"/>
        </w:numPr>
      </w:pPr>
      <w:r>
        <w:t>Create a new directory at the same level as src. Mine is called ‘dist’:</w:t>
      </w:r>
    </w:p>
    <w:p w:rsidR="00F31B77" w:rsidRDefault="00F31B77" w:rsidP="00F31B77">
      <w:r>
        <w:rPr>
          <w:noProof/>
        </w:rPr>
        <w:drawing>
          <wp:inline distT="0" distB="0" distL="0" distR="0" wp14:anchorId="5108AAFD" wp14:editId="1859EED3">
            <wp:extent cx="2584141" cy="1362547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2842" cy="137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7" w:rsidRDefault="00F31B77" w:rsidP="00F31B77">
      <w:pPr>
        <w:pStyle w:val="ListParagraph"/>
        <w:numPr>
          <w:ilvl w:val="0"/>
          <w:numId w:val="1"/>
        </w:numPr>
      </w:pPr>
      <w:r>
        <w:t>Tell the compiler where to put the .js files by adding a line to tsconfig.json:</w:t>
      </w:r>
    </w:p>
    <w:p w:rsidR="00F31B77" w:rsidRDefault="00F31B77" w:rsidP="00F31B77">
      <w:r>
        <w:rPr>
          <w:noProof/>
        </w:rPr>
        <w:drawing>
          <wp:inline distT="0" distB="0" distL="0" distR="0" wp14:anchorId="0EE13C73" wp14:editId="07EE23B4">
            <wp:extent cx="2622920" cy="1883121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448" cy="19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7" w:rsidRDefault="00F31B77" w:rsidP="00F31B77">
      <w:pPr>
        <w:pStyle w:val="ListParagraph"/>
        <w:numPr>
          <w:ilvl w:val="0"/>
          <w:numId w:val="1"/>
        </w:numPr>
      </w:pPr>
      <w:r>
        <w:t>Turn the baseDir property of the server object to an array in bs-config.json, and add your directory to the array (along with “src”):</w:t>
      </w:r>
    </w:p>
    <w:p w:rsidR="00F31B77" w:rsidRPr="00F31B77" w:rsidRDefault="00F31B77" w:rsidP="00F31B77">
      <w:r>
        <w:rPr>
          <w:noProof/>
        </w:rPr>
        <w:lastRenderedPageBreak/>
        <w:drawing>
          <wp:inline distT="0" distB="0" distL="0" distR="0" wp14:anchorId="2AFBE3C0" wp14:editId="20C7C63F">
            <wp:extent cx="2638958" cy="158435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50" cy="15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7E" w:rsidRPr="0010767E" w:rsidRDefault="0010767E" w:rsidP="0010767E"/>
    <w:sectPr w:rsidR="0010767E" w:rsidRPr="0010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C3235"/>
    <w:multiLevelType w:val="hybridMultilevel"/>
    <w:tmpl w:val="BB6EF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77"/>
    <w:rsid w:val="00012453"/>
    <w:rsid w:val="000B15D2"/>
    <w:rsid w:val="000F3A60"/>
    <w:rsid w:val="0010767E"/>
    <w:rsid w:val="003B0799"/>
    <w:rsid w:val="00C41A0B"/>
    <w:rsid w:val="00D2410F"/>
    <w:rsid w:val="00F31B77"/>
    <w:rsid w:val="00F7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3EEB"/>
  <w15:chartTrackingRefBased/>
  <w15:docId w15:val="{976F301A-6CA5-474C-AE3E-3127C7AB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410F"/>
  </w:style>
  <w:style w:type="paragraph" w:styleId="Heading1">
    <w:name w:val="heading 1"/>
    <w:basedOn w:val="Normal"/>
    <w:next w:val="Normal"/>
    <w:link w:val="Heading1Char"/>
    <w:uiPriority w:val="9"/>
    <w:qFormat/>
    <w:rsid w:val="00D2410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10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10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10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10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10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10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10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10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10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10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10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10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10F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10F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10F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10F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10F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410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410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410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10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2410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2410F"/>
    <w:rPr>
      <w:b/>
      <w:bCs/>
      <w:color w:val="70AD47" w:themeColor="accent6"/>
    </w:rPr>
  </w:style>
  <w:style w:type="character" w:styleId="Emphasis">
    <w:name w:val="Emphasis"/>
    <w:uiPriority w:val="20"/>
    <w:qFormat/>
    <w:rsid w:val="00D2410F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241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410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41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10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10F"/>
    <w:rPr>
      <w:b/>
      <w:bCs/>
      <w:i/>
      <w:iCs/>
    </w:rPr>
  </w:style>
  <w:style w:type="character" w:styleId="SubtleEmphasis">
    <w:name w:val="Subtle Emphasis"/>
    <w:uiPriority w:val="19"/>
    <w:qFormat/>
    <w:rsid w:val="00D2410F"/>
    <w:rPr>
      <w:i/>
      <w:iCs/>
    </w:rPr>
  </w:style>
  <w:style w:type="character" w:styleId="IntenseEmphasis">
    <w:name w:val="Intense Emphasis"/>
    <w:uiPriority w:val="21"/>
    <w:qFormat/>
    <w:rsid w:val="00D2410F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D2410F"/>
    <w:rPr>
      <w:b/>
      <w:bCs/>
    </w:rPr>
  </w:style>
  <w:style w:type="character" w:styleId="IntenseReference">
    <w:name w:val="Intense Reference"/>
    <w:uiPriority w:val="32"/>
    <w:qFormat/>
    <w:rsid w:val="00D2410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2410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10F"/>
    <w:pPr>
      <w:outlineLvl w:val="9"/>
    </w:pPr>
  </w:style>
  <w:style w:type="paragraph" w:styleId="ListParagraph">
    <w:name w:val="List Paragraph"/>
    <w:basedOn w:val="Normal"/>
    <w:uiPriority w:val="34"/>
    <w:qFormat/>
    <w:rsid w:val="00F3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gdrv\__UCM\_3_UCM%20-%20Summer%202017\CS%204910%20Software%20Engineering\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WordTemplate.dotx</Template>
  <TotalTime>8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</dc:creator>
  <cp:keywords/>
  <dc:description/>
  <cp:lastModifiedBy>Perry Copus</cp:lastModifiedBy>
  <cp:revision>2</cp:revision>
  <dcterms:created xsi:type="dcterms:W3CDTF">2017-05-26T19:09:00Z</dcterms:created>
  <dcterms:modified xsi:type="dcterms:W3CDTF">2017-05-26T19:17:00Z</dcterms:modified>
</cp:coreProperties>
</file>